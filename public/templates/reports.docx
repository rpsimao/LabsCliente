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301"/>
        <w:tblW w:w="107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/>
      </w:tblPr>
      <w:tblGrid>
        <w:gridCol w:w="2160"/>
        <w:gridCol w:w="960"/>
        <w:gridCol w:w="794"/>
        <w:gridCol w:w="406"/>
        <w:gridCol w:w="1920"/>
        <w:gridCol w:w="240"/>
        <w:gridCol w:w="1814"/>
        <w:gridCol w:w="2424"/>
      </w:tblGrid>
      <w:tr w:rsidR="0063119B" w:rsidRPr="007324BD" w:rsidTr="00815416">
        <w:trPr>
          <w:cantSplit/>
          <w:trHeight w:val="953"/>
          <w:tblHeader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:rsidR="0063119B" w:rsidRPr="00B373C2" w:rsidRDefault="00700032" w:rsidP="00815416">
            <w:pPr>
              <w:pStyle w:val="Ttulo1"/>
              <w:spacing w:line="880" w:lineRule="exact"/>
              <w:jc w:val="left"/>
              <w:rPr>
                <w:rFonts w:ascii="Arial Black" w:hAnsi="Arial Black" w:cs="Arial"/>
                <w:noProof/>
                <w:color w:val="000000" w:themeColor="text1"/>
                <w:position w:val="-6"/>
                <w:sz w:val="72"/>
                <w:szCs w:val="72"/>
                <w:lang w:val="pt-PT" w:eastAsia="pt-PT"/>
              </w:rPr>
            </w:pPr>
            <w:r w:rsidRPr="00062C0A">
              <w:rPr>
                <w:rFonts w:ascii="Arial Black" w:hAnsi="Arial Black" w:cs="Arial"/>
                <w:noProof/>
                <w:color w:val="000000" w:themeColor="text1"/>
                <w:position w:val="-6"/>
                <w:sz w:val="72"/>
                <w:szCs w:val="72"/>
                <w:lang w:val="pt-PT" w:eastAsia="pt-PT"/>
              </w:rPr>
              <w:t>F3</w:t>
            </w:r>
            <w:r w:rsidRPr="00B373C2">
              <w:rPr>
                <w:rFonts w:ascii="Arial Black" w:hAnsi="Arial Black" w:cs="Arial"/>
                <w:noProof/>
                <w:color w:val="000000" w:themeColor="text1"/>
                <w:position w:val="-6"/>
                <w:sz w:val="72"/>
                <w:szCs w:val="72"/>
                <w:lang w:val="pt-PT" w:eastAsia="pt-PT"/>
              </w:rPr>
              <w:t xml:space="preserve">                    </w:t>
            </w:r>
          </w:p>
          <w:p w:rsidR="00700032" w:rsidRPr="00700032" w:rsidRDefault="00700032" w:rsidP="00815416">
            <w:pPr>
              <w:rPr>
                <w:lang w:val="pt-PT" w:eastAsia="pt-PT"/>
              </w:rPr>
            </w:pPr>
            <w:r>
              <w:rPr>
                <w:lang w:val="pt-PT" w:eastAsia="pt-PT"/>
              </w:rPr>
              <w:t xml:space="preserve">Artes </w:t>
            </w:r>
            <w:proofErr w:type="spellStart"/>
            <w:r>
              <w:rPr>
                <w:lang w:val="pt-PT" w:eastAsia="pt-PT"/>
              </w:rPr>
              <w:t>Graficas</w:t>
            </w:r>
            <w:proofErr w:type="spellEnd"/>
          </w:p>
        </w:tc>
      </w:tr>
      <w:tr w:rsidR="00815416" w:rsidRPr="007324BD" w:rsidTr="00815416">
        <w:trPr>
          <w:cantSplit/>
          <w:trHeight w:val="288"/>
        </w:trPr>
        <w:tc>
          <w:tcPr>
            <w:tcW w:w="3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5416" w:rsidRPr="0063119B" w:rsidRDefault="00815416" w:rsidP="00815416">
            <w:pPr>
              <w:pStyle w:val="Ttulo2"/>
              <w:jc w:val="left"/>
              <w:rPr>
                <w:lang w:val="pt-PT"/>
              </w:rPr>
            </w:pPr>
            <w:r w:rsidRPr="0063119B">
              <w:rPr>
                <w:lang w:val="pt-PT"/>
              </w:rPr>
              <w:t>Obra n:</w:t>
            </w:r>
            <w:r>
              <w:rPr>
                <w:lang w:val="pt-PT"/>
              </w:rPr>
              <w:t xml:space="preserve"> </w:t>
            </w:r>
            <w:fldSimple w:instr=" MERGEFIELD  obra  \* MERGEFORMAT ">
              <w:r>
                <w:rPr>
                  <w:noProof/>
                </w:rPr>
                <w:t>«obra»</w:t>
              </w:r>
            </w:fldSimple>
          </w:p>
        </w:tc>
        <w:tc>
          <w:tcPr>
            <w:tcW w:w="4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5416" w:rsidRPr="007324BD" w:rsidRDefault="00815416" w:rsidP="00815416">
            <w:pPr>
              <w:pStyle w:val="Ttulo2"/>
              <w:jc w:val="left"/>
            </w:pPr>
            <w:r>
              <w:t xml:space="preserve">DatA: </w:t>
            </w:r>
            <w:fldSimple w:instr=" MERGEFIELD  data  \* MERGEFORMAT ">
              <w:r>
                <w:rPr>
                  <w:noProof/>
                </w:rPr>
                <w:t>«data»</w:t>
              </w:r>
            </w:fldSimple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5416" w:rsidRPr="007324BD" w:rsidRDefault="00815416" w:rsidP="00815416">
            <w:pPr>
              <w:pStyle w:val="Ttulo2"/>
              <w:jc w:val="left"/>
            </w:pPr>
          </w:p>
        </w:tc>
      </w:tr>
      <w:tr w:rsidR="0063119B" w:rsidRPr="007324BD" w:rsidTr="00815416">
        <w:trPr>
          <w:cantSplit/>
          <w:trHeight w:val="320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proofErr w:type="spellStart"/>
            <w:r>
              <w:rPr>
                <w:b/>
              </w:rPr>
              <w:t>Cliente</w:t>
            </w:r>
            <w:proofErr w:type="spellEnd"/>
            <w:r>
              <w:t xml:space="preserve">: </w:t>
            </w:r>
            <w:fldSimple w:instr=" MERGEFIELD  cliente  \* MERGEFORMAT ">
              <w:r>
                <w:rPr>
                  <w:noProof/>
                </w:rPr>
                <w:t>«cliente»</w:t>
              </w:r>
            </w:fldSimple>
          </w:p>
        </w:tc>
      </w:tr>
      <w:tr w:rsidR="0063119B" w:rsidRPr="007324BD" w:rsidTr="00815416">
        <w:trPr>
          <w:cantSplit/>
          <w:trHeight w:val="259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E0F" w:rsidRPr="00E16E0F" w:rsidRDefault="0063119B" w:rsidP="00815416">
            <w:pPr>
              <w:jc w:val="both"/>
              <w:rPr>
                <w:rFonts w:ascii="ZapfDingbats" w:hAnsi="ZapfDingbats"/>
              </w:rPr>
            </w:pPr>
            <w:r w:rsidRPr="00D57C43">
              <w:t>Address:</w:t>
            </w:r>
            <w:fldSimple w:instr=" MERGEFIELD  check  \* MERGEFORMAT ">
              <w:r w:rsidR="00F97CC4" w:rsidRPr="006B22DC">
                <w:rPr>
                  <w:rFonts w:cs="Tahoma"/>
                  <w:noProof/>
                </w:rPr>
                <w:t>«check»</w:t>
              </w:r>
            </w:fldSimple>
          </w:p>
        </w:tc>
      </w:tr>
      <w:tr w:rsidR="0063119B" w:rsidRPr="007324BD" w:rsidTr="00815416">
        <w:trPr>
          <w:cantSplit/>
          <w:trHeight w:val="259"/>
        </w:trPr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 w:rsidRPr="007324BD">
              <w:t>City</w:t>
            </w:r>
            <w:r>
              <w:t>: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 w:rsidRPr="007324BD">
              <w:t>State</w:t>
            </w:r>
            <w:r>
              <w:t>: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 w:rsidRPr="007324BD">
              <w:t>ZIP</w:t>
            </w:r>
            <w:r>
              <w:t xml:space="preserve"> Code:</w:t>
            </w:r>
          </w:p>
        </w:tc>
      </w:tr>
      <w:tr w:rsidR="0063119B" w:rsidRPr="007324BD" w:rsidTr="00815416">
        <w:trPr>
          <w:cantSplit/>
          <w:trHeight w:val="259"/>
        </w:trPr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Pr="007324BD" w:rsidRDefault="0063119B" w:rsidP="00815416">
            <w:r>
              <w:t xml:space="preserve">Status of Call:  </w:t>
            </w:r>
            <w:r w:rsidRPr="00654FC1">
              <w:rPr>
                <w:b/>
              </w:rPr>
              <w:t>Warranty or AMC</w:t>
            </w:r>
            <w:r>
              <w:t xml:space="preserve"> </w:t>
            </w:r>
            <w:r w:rsidRPr="007324BD">
              <w:tab/>
            </w:r>
            <w:r w:rsidRPr="004B66C1">
              <w:rPr>
                <w:rStyle w:val="ItalicsChar"/>
              </w:rPr>
              <w:t>(Please circle)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Default="0063119B" w:rsidP="00815416">
            <w:r>
              <w:t>Instruction From Mr._______________________________On________________</w:t>
            </w:r>
          </w:p>
          <w:p w:rsidR="0063119B" w:rsidRPr="007324BD" w:rsidRDefault="0063119B" w:rsidP="00815416"/>
        </w:tc>
      </w:tr>
      <w:tr w:rsidR="0063119B" w:rsidRPr="007324BD" w:rsidTr="00815416">
        <w:trPr>
          <w:cantSplit/>
          <w:trHeight w:val="296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119B" w:rsidRPr="007324BD" w:rsidRDefault="0063119B" w:rsidP="00815416">
            <w:pPr>
              <w:pStyle w:val="Ttulo2"/>
            </w:pPr>
            <w:r>
              <w:t>Nature of ProblEM</w:t>
            </w:r>
          </w:p>
        </w:tc>
      </w:tr>
      <w:tr w:rsidR="0063119B" w:rsidRPr="007324BD" w:rsidTr="00815416">
        <w:trPr>
          <w:cantSplit/>
          <w:trHeight w:val="642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106BA9" w:rsidP="00815416">
            <w:pPr>
              <w:ind w:right="-451"/>
              <w:jc w:val="both"/>
            </w:pPr>
            <w:fldSimple w:instr=" MERGEFIELD  problem  \* MERGEFORMAT ">
              <w:r>
                <w:rPr>
                  <w:noProof/>
                </w:rPr>
                <w:t>«</w:t>
              </w:r>
              <w:r w:rsidRPr="00476BCB">
                <w:rPr>
                  <w:rFonts w:ascii="Arial" w:hAnsi="Arial" w:cs="Arial"/>
                  <w:noProof/>
                </w:rPr>
                <w:t>problem</w:t>
              </w:r>
              <w:r>
                <w:rPr>
                  <w:noProof/>
                </w:rPr>
                <w:t>»</w:t>
              </w:r>
            </w:fldSimple>
          </w:p>
        </w:tc>
      </w:tr>
      <w:tr w:rsidR="0063119B" w:rsidRPr="007324BD" w:rsidTr="00815416">
        <w:trPr>
          <w:cantSplit/>
          <w:trHeight w:val="259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 xml:space="preserve">System Down: Yes / No </w:t>
            </w:r>
            <w:r w:rsidRPr="004B66C1">
              <w:rPr>
                <w:rStyle w:val="ItalicsChar"/>
              </w:rPr>
              <w:t>(Please circle)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Equipment Type:</w:t>
            </w:r>
          </w:p>
        </w:tc>
      </w:tr>
      <w:tr w:rsidR="0063119B" w:rsidRPr="007324BD" w:rsidTr="00815416">
        <w:trPr>
          <w:cantSplit/>
          <w:trHeight w:val="259"/>
        </w:trPr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Make: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 xml:space="preserve"> Model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Serial No.</w:t>
            </w:r>
          </w:p>
        </w:tc>
      </w:tr>
      <w:tr w:rsidR="0063119B" w:rsidRPr="007324BD" w:rsidTr="00815416">
        <w:trPr>
          <w:cantSplit/>
          <w:trHeight w:val="259"/>
        </w:trPr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Call Reported by: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Date: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 xml:space="preserve"> Time:</w:t>
            </w:r>
          </w:p>
        </w:tc>
      </w:tr>
      <w:tr w:rsidR="0063119B" w:rsidRPr="007324BD" w:rsidTr="00815416">
        <w:trPr>
          <w:cantSplit/>
          <w:trHeight w:val="259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Location of Installation:</w:t>
            </w:r>
          </w:p>
        </w:tc>
      </w:tr>
      <w:tr w:rsidR="0063119B" w:rsidRPr="007324BD" w:rsidTr="00815416">
        <w:trPr>
          <w:cantSplit/>
          <w:trHeight w:val="288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119B" w:rsidRPr="007324BD" w:rsidRDefault="0063119B" w:rsidP="00815416">
            <w:pPr>
              <w:pStyle w:val="Ttulo2"/>
            </w:pPr>
            <w:r>
              <w:t>Service DETAILS</w:t>
            </w:r>
          </w:p>
        </w:tc>
      </w:tr>
      <w:tr w:rsidR="0063119B" w:rsidRPr="007324BD" w:rsidTr="00815416">
        <w:trPr>
          <w:cantSplit/>
          <w:trHeight w:val="259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Default="0063119B" w:rsidP="00815416">
            <w:r>
              <w:t>Service Rendered:</w:t>
            </w:r>
          </w:p>
          <w:p w:rsidR="0063119B" w:rsidRDefault="0063119B" w:rsidP="00815416"/>
          <w:p w:rsidR="0063119B" w:rsidRDefault="0063119B" w:rsidP="00815416"/>
          <w:p w:rsidR="0063119B" w:rsidRDefault="0063119B" w:rsidP="00815416"/>
          <w:p w:rsidR="0063119B" w:rsidRPr="007324BD" w:rsidRDefault="0063119B" w:rsidP="00815416"/>
        </w:tc>
      </w:tr>
      <w:tr w:rsidR="0063119B" w:rsidRPr="007324BD" w:rsidTr="00815416">
        <w:trPr>
          <w:cantSplit/>
          <w:trHeight w:val="1059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Pr="007324BD" w:rsidRDefault="0063119B" w:rsidP="00815416">
            <w:r>
              <w:t>Engineer’ s Remarks: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Default="0063119B" w:rsidP="00815416">
            <w:r>
              <w:t>Status after Service:</w:t>
            </w:r>
          </w:p>
          <w:p w:rsidR="0063119B" w:rsidRDefault="0063119B" w:rsidP="00815416">
            <w:r w:rsidRPr="004B66C1">
              <w:rPr>
                <w:rStyle w:val="ItalicsChar"/>
              </w:rPr>
              <w:t>(Please circle)</w:t>
            </w:r>
          </w:p>
          <w:p w:rsidR="0063119B" w:rsidRPr="007324BD" w:rsidRDefault="0063119B" w:rsidP="00815416">
            <w:r>
              <w:t>Complete/ Incomplete/ Pending for spares/ Under Observation/ Working solution provided</w:t>
            </w:r>
          </w:p>
        </w:tc>
      </w:tr>
      <w:tr w:rsidR="0063119B" w:rsidRPr="007324BD" w:rsidTr="00815416">
        <w:trPr>
          <w:cantSplit/>
          <w:trHeight w:val="259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Default="0063119B" w:rsidP="00815416">
            <w:r>
              <w:t>Defects found on inspection:</w:t>
            </w:r>
          </w:p>
          <w:p w:rsidR="0063119B" w:rsidRDefault="0063119B" w:rsidP="00815416"/>
          <w:p w:rsidR="0063119B" w:rsidRDefault="0063119B" w:rsidP="00815416"/>
          <w:p w:rsidR="0063119B" w:rsidRPr="007324BD" w:rsidRDefault="0063119B" w:rsidP="00815416"/>
        </w:tc>
      </w:tr>
      <w:tr w:rsidR="0063119B" w:rsidRPr="007324BD" w:rsidTr="00815416">
        <w:trPr>
          <w:cantSplit/>
          <w:trHeight w:val="259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80ECC" w:rsidRDefault="0063119B" w:rsidP="00815416">
            <w:pPr>
              <w:rPr>
                <w:b/>
              </w:rPr>
            </w:pPr>
            <w:r w:rsidRPr="00780ECC">
              <w:rPr>
                <w:b/>
              </w:rPr>
              <w:t>Events: ( Date &amp; Time)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Default="0063119B" w:rsidP="00815416">
            <w:r>
              <w:t>Start of Service:</w:t>
            </w:r>
          </w:p>
        </w:tc>
        <w:tc>
          <w:tcPr>
            <w:tcW w:w="4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Default="0063119B" w:rsidP="00815416">
            <w:r>
              <w:t xml:space="preserve"> End of service:</w:t>
            </w:r>
          </w:p>
        </w:tc>
      </w:tr>
      <w:tr w:rsidR="0063119B" w:rsidRPr="007324BD" w:rsidTr="00815416">
        <w:trPr>
          <w:cantSplit/>
          <w:trHeight w:val="288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119B" w:rsidRPr="00BC0F25" w:rsidRDefault="0063119B" w:rsidP="00815416">
            <w:pPr>
              <w:pStyle w:val="Ttulo2"/>
            </w:pPr>
            <w:r>
              <w:t>Please rate this call by ticking aN option</w:t>
            </w:r>
          </w:p>
        </w:tc>
      </w:tr>
      <w:tr w:rsidR="0063119B" w:rsidRPr="007324BD" w:rsidTr="00815416">
        <w:trPr>
          <w:cantSplit/>
          <w:trHeight w:val="259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/>
        </w:tc>
      </w:tr>
      <w:tr w:rsidR="0063119B" w:rsidRPr="007324BD" w:rsidTr="00815416">
        <w:trPr>
          <w:cantSplit/>
          <w:trHeight w:val="25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Extremely Satisfied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Satisfied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Dissatisfied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Annoyed</w:t>
            </w:r>
          </w:p>
        </w:tc>
      </w:tr>
      <w:tr w:rsidR="0063119B" w:rsidRPr="007324BD" w:rsidTr="00815416">
        <w:trPr>
          <w:cantSplit/>
          <w:trHeight w:val="288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119B" w:rsidRPr="007324BD" w:rsidRDefault="0063119B" w:rsidP="00815416">
            <w:pPr>
              <w:pStyle w:val="Ttulo2"/>
            </w:pPr>
            <w:r>
              <w:t>Customer feedback</w:t>
            </w:r>
          </w:p>
        </w:tc>
      </w:tr>
      <w:tr w:rsidR="0063119B" w:rsidRPr="007324BD" w:rsidTr="00815416">
        <w:trPr>
          <w:cantSplit/>
          <w:trHeight w:val="259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Default="0063119B" w:rsidP="00815416">
            <w:r>
              <w:t>Remarks:</w:t>
            </w:r>
          </w:p>
          <w:p w:rsidR="0063119B" w:rsidRDefault="0063119B" w:rsidP="00815416"/>
          <w:p w:rsidR="0063119B" w:rsidRDefault="0063119B" w:rsidP="00815416"/>
          <w:p w:rsidR="0063119B" w:rsidRPr="007324BD" w:rsidRDefault="0063119B" w:rsidP="00815416"/>
        </w:tc>
      </w:tr>
      <w:tr w:rsidR="0063119B" w:rsidRPr="007324BD" w:rsidTr="00815416">
        <w:trPr>
          <w:cantSplit/>
          <w:trHeight w:val="393"/>
        </w:trPr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Pr="007324BD" w:rsidRDefault="0063119B" w:rsidP="00815416">
            <w:r>
              <w:t>Name :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Pr="007324BD" w:rsidRDefault="0063119B" w:rsidP="00815416">
            <w:r>
              <w:t>Designation: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Pr="007324BD" w:rsidRDefault="0063119B" w:rsidP="00815416">
            <w:r>
              <w:t>Phone/</w:t>
            </w:r>
            <w:r w:rsidRPr="007324BD">
              <w:t>Fax</w:t>
            </w:r>
            <w:r>
              <w:t>:</w:t>
            </w:r>
          </w:p>
        </w:tc>
      </w:tr>
      <w:tr w:rsidR="0063119B" w:rsidRPr="007324BD" w:rsidTr="00815416">
        <w:trPr>
          <w:cantSplit/>
          <w:trHeight w:val="294"/>
        </w:trPr>
        <w:tc>
          <w:tcPr>
            <w:tcW w:w="107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119B" w:rsidRPr="007324BD" w:rsidRDefault="0063119B" w:rsidP="00815416">
            <w:r>
              <w:t>Email:</w:t>
            </w:r>
          </w:p>
        </w:tc>
      </w:tr>
      <w:tr w:rsidR="0063119B" w:rsidRPr="007324BD" w:rsidTr="00815416">
        <w:trPr>
          <w:cantSplit/>
          <w:trHeight w:val="609"/>
        </w:trPr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Pr="007324BD" w:rsidRDefault="0063119B" w:rsidP="00815416">
            <w:r>
              <w:t>Signature: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Pr="007324BD" w:rsidRDefault="0063119B" w:rsidP="00815416">
            <w:r>
              <w:t>Date: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19B" w:rsidRPr="007324BD" w:rsidRDefault="0063119B" w:rsidP="00815416">
            <w:r>
              <w:t>Place:</w:t>
            </w:r>
          </w:p>
        </w:tc>
      </w:tr>
    </w:tbl>
    <w:p w:rsidR="005F2E8E" w:rsidRPr="005F2E8E" w:rsidRDefault="005F2E8E" w:rsidP="0063119B"/>
    <w:p w:rsidR="005F2E8E" w:rsidRPr="005F2E8E" w:rsidRDefault="005F2E8E"/>
    <w:p w:rsidR="005F2E8E" w:rsidRDefault="005F2E8E"/>
    <w:sectPr w:rsidR="005F2E8E" w:rsidSect="006311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ZapfDingbats">
    <w:panose1 w:val="00000000000000000000"/>
    <w:charset w:val="00"/>
    <w:family w:val="auto"/>
    <w:pitch w:val="variable"/>
    <w:sig w:usb0="00000087" w:usb1="10000000" w:usb2="00000000" w:usb3="00000000" w:csb0="8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6"/>
  <w:proofState w:spelling="clean" w:grammar="clean"/>
  <w:attachedTemplate r:id="rId1"/>
  <w:stylePaneFormatFilter w:val="3F01"/>
  <w:defaultTabStop w:val="720"/>
  <w:drawingGridHorizontalSpacing w:val="80"/>
  <w:displayHorizontalDrawingGridEvery w:val="2"/>
  <w:noPunctuationKerning/>
  <w:characterSpacingControl w:val="doNotCompress"/>
  <w:compat/>
  <w:rsids>
    <w:rsidRoot w:val="0063119B"/>
    <w:rsid w:val="00062C0A"/>
    <w:rsid w:val="000A13EE"/>
    <w:rsid w:val="00106BA9"/>
    <w:rsid w:val="00270AC5"/>
    <w:rsid w:val="00305FE9"/>
    <w:rsid w:val="00392A24"/>
    <w:rsid w:val="003F105E"/>
    <w:rsid w:val="00476BCB"/>
    <w:rsid w:val="004B45C8"/>
    <w:rsid w:val="004E5CAF"/>
    <w:rsid w:val="005E4EB6"/>
    <w:rsid w:val="005F2E8E"/>
    <w:rsid w:val="0063119B"/>
    <w:rsid w:val="006919A2"/>
    <w:rsid w:val="006B22DC"/>
    <w:rsid w:val="00700032"/>
    <w:rsid w:val="00780ECC"/>
    <w:rsid w:val="00801B4E"/>
    <w:rsid w:val="00815416"/>
    <w:rsid w:val="00872AFA"/>
    <w:rsid w:val="0088255C"/>
    <w:rsid w:val="0088475C"/>
    <w:rsid w:val="009C5FA8"/>
    <w:rsid w:val="00B373C2"/>
    <w:rsid w:val="00C444BF"/>
    <w:rsid w:val="00C649D0"/>
    <w:rsid w:val="00CB07AC"/>
    <w:rsid w:val="00E0361F"/>
    <w:rsid w:val="00E16E0F"/>
    <w:rsid w:val="00F1305C"/>
    <w:rsid w:val="00F97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2E8E"/>
    <w:rPr>
      <w:rFonts w:ascii="Tahoma" w:hAnsi="Tahoma"/>
      <w:sz w:val="16"/>
      <w:szCs w:val="24"/>
      <w:lang w:val="en-US" w:eastAsia="en-US"/>
    </w:rPr>
  </w:style>
  <w:style w:type="paragraph" w:styleId="Ttulo1">
    <w:name w:val="heading 1"/>
    <w:basedOn w:val="Normal"/>
    <w:next w:val="Normal"/>
    <w:link w:val="Ttulo1Carcter"/>
    <w:qFormat/>
    <w:rsid w:val="005F2E8E"/>
    <w:pPr>
      <w:jc w:val="center"/>
      <w:outlineLvl w:val="0"/>
    </w:pPr>
    <w:rPr>
      <w:b/>
      <w:caps/>
      <w:color w:val="FFFFFF"/>
      <w:sz w:val="24"/>
    </w:rPr>
  </w:style>
  <w:style w:type="paragraph" w:styleId="Ttulo2">
    <w:name w:val="heading 2"/>
    <w:basedOn w:val="Ttulo1"/>
    <w:next w:val="Normal"/>
    <w:qFormat/>
    <w:rsid w:val="005F2E8E"/>
    <w:pPr>
      <w:outlineLvl w:val="1"/>
    </w:pPr>
    <w:rPr>
      <w:color w:val="auto"/>
      <w:sz w:val="16"/>
      <w:szCs w:val="16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Italics">
    <w:name w:val="Italics"/>
    <w:basedOn w:val="Normal"/>
    <w:link w:val="ItalicsChar"/>
    <w:rsid w:val="005F2E8E"/>
    <w:rPr>
      <w:i/>
      <w:sz w:val="12"/>
    </w:rPr>
  </w:style>
  <w:style w:type="character" w:customStyle="1" w:styleId="ItalicsChar">
    <w:name w:val="Italics Char"/>
    <w:basedOn w:val="Tipodeletrapredefinidodopargrafo"/>
    <w:link w:val="Italics"/>
    <w:rsid w:val="005F2E8E"/>
    <w:rPr>
      <w:rFonts w:ascii="Tahoma" w:hAnsi="Tahoma"/>
      <w:i/>
      <w:sz w:val="12"/>
      <w:szCs w:val="24"/>
      <w:lang w:val="en-US" w:eastAsia="en-US" w:bidi="ar-SA"/>
    </w:rPr>
  </w:style>
  <w:style w:type="character" w:customStyle="1" w:styleId="Ttulo1Carcter">
    <w:name w:val="Título 1 Carácter"/>
    <w:basedOn w:val="Tipodeletrapredefinidodopargrafo"/>
    <w:link w:val="Ttulo1"/>
    <w:rsid w:val="005F2E8E"/>
    <w:rPr>
      <w:rFonts w:ascii="Tahoma" w:hAnsi="Tahoma"/>
      <w:b/>
      <w:caps/>
      <w:color w:val="FFFFFF"/>
      <w:sz w:val="24"/>
      <w:szCs w:val="24"/>
      <w:lang w:val="en-US" w:eastAsia="en-US" w:bidi="ar-SA"/>
    </w:rPr>
  </w:style>
  <w:style w:type="paragraph" w:styleId="Textodebalo">
    <w:name w:val="Balloon Text"/>
    <w:basedOn w:val="Normal"/>
    <w:link w:val="TextodebaloCarcter"/>
    <w:rsid w:val="00CB07AC"/>
    <w:rPr>
      <w:rFonts w:cs="Tahoma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CB07A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ustomer%20service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2C4D0-7C3B-44BE-8EDE-40C54461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report.dot</Template>
  <TotalTime>187</TotalTime>
  <Pages>1</Pages>
  <Words>112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Esko</dc:creator>
  <cp:keywords/>
  <dc:description/>
  <cp:lastModifiedBy>Esko</cp:lastModifiedBy>
  <cp:revision>23</cp:revision>
  <dcterms:created xsi:type="dcterms:W3CDTF">2010-03-17T15:21:00Z</dcterms:created>
  <dcterms:modified xsi:type="dcterms:W3CDTF">2010-03-17T18:28:00Z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TC100435431033</vt:lpwstr>
  </property>
</Properties>
</file>